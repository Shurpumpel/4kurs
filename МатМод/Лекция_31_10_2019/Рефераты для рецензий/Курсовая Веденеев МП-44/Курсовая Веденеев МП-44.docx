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B37" w:rsidRDefault="003B4ADD" w:rsidP="003B4ADD">
      <w:pPr>
        <w:pStyle w:val="1"/>
        <w:numPr>
          <w:ilvl w:val="0"/>
          <w:numId w:val="0"/>
        </w:numPr>
      </w:pPr>
      <w:r>
        <w:t>Курсовая работа на тему «Математическая модель штрафных ударов в футболе»</w:t>
      </w:r>
    </w:p>
    <w:p w:rsidR="003B4ADD" w:rsidRDefault="003B4ADD" w:rsidP="003B4ADD">
      <w:pPr>
        <w:pStyle w:val="2"/>
        <w:numPr>
          <w:ilvl w:val="0"/>
          <w:numId w:val="0"/>
        </w:numPr>
        <w:ind w:left="360"/>
      </w:pPr>
    </w:p>
    <w:p w:rsidR="003B4ADD" w:rsidRDefault="003B4ADD" w:rsidP="003B4ADD">
      <w:pPr>
        <w:pStyle w:val="3"/>
        <w:numPr>
          <w:ilvl w:val="0"/>
          <w:numId w:val="0"/>
        </w:numPr>
        <w:ind w:left="720"/>
      </w:pPr>
    </w:p>
    <w:p w:rsidR="003B4ADD" w:rsidRDefault="003B4ADD" w:rsidP="008D0DE4">
      <w:r>
        <w:t>Как известно, в 2018 году наша страна принимает чемпионат мира по футболу, и , думаю, для всех нас очень важно, чтобы наша сборная выступила там достойно. Поскольку сейчас дела у нас идут неважно, я предлагаю применить научный подход к решению данной проблемы и научить нас бить штрафные удары. Почему именно штрафные? Потому что, во- первых, для этого нужен только один человек, а во- вторых, чтобы все получилось, достаточно базового умения играть (которое, якобы, должно у нас присутствовать) и неоднократного повторения. Таким образом, мы получим в нашей сборной игрока: способного запивать голы и продвигать нашу сборную в элиту мирового футбола (или хотя бы способного вывести нас из группы с Грецией, Польшей, и Чехией).</w:t>
      </w:r>
      <w:r w:rsidR="008D0DE4">
        <w:t xml:space="preserve"> Основной задачей будет расчет силы удара, так как угол, под которым будет производиться удар, будет лежать в определенном диапазоне, который тоже будет вычисляться.</w:t>
      </w:r>
      <w:r>
        <w:t xml:space="preserve"> Как вы понимаете, проблема сверхактуальная,  давайте же приступим к решению.</w:t>
      </w:r>
      <w:r w:rsidR="008D0DE4">
        <w:t xml:space="preserve"> </w:t>
      </w:r>
    </w:p>
    <w:p w:rsidR="003B4ADD" w:rsidRDefault="003B4ADD" w:rsidP="008D0DE4"/>
    <w:p w:rsidR="003B4ADD" w:rsidRDefault="003B4ADD" w:rsidP="003B4ADD">
      <w:pPr>
        <w:pStyle w:val="1"/>
      </w:pPr>
      <w:r>
        <w:t xml:space="preserve"> Идеализация модели</w:t>
      </w:r>
    </w:p>
    <w:p w:rsidR="003B4ADD" w:rsidRDefault="003B4ADD" w:rsidP="008D0DE4">
      <w:r>
        <w:t>Будем считать что мяч летит по прямой(то есть без подкрутки), таким образом мы будем рассматривать движение тела, брошенного под углом к горизонту.</w:t>
      </w:r>
    </w:p>
    <w:p w:rsidR="003B4ADD" w:rsidRDefault="003B4ADD" w:rsidP="008D0DE4">
      <w:r>
        <w:t xml:space="preserve">Мяч будет попадать только в углы ворот: попаданием будет считаться тот факт, что координата мяча по оси </w:t>
      </w:r>
      <w:r w:rsidRPr="003B4ADD">
        <w:rPr>
          <w:i/>
          <w:lang w:val="en-US"/>
        </w:rPr>
        <w:t>y</w:t>
      </w:r>
      <w:r w:rsidRPr="003B4ADD">
        <w:rPr>
          <w:i/>
        </w:rPr>
        <w:t xml:space="preserve"> </w:t>
      </w:r>
      <w:r>
        <w:t>попала в некоторый диапазон значений, соответствующий верхнему или нижнему углу.</w:t>
      </w:r>
    </w:p>
    <w:p w:rsidR="003B4ADD" w:rsidRDefault="003B4ADD" w:rsidP="008D0DE4">
      <w:r>
        <w:t>Вратарь может прыгнуть в один из четырех углов, и обязательно ловит мяч, если он угадал с прыжком(направление прыжка определяется случайным образом).</w:t>
      </w:r>
    </w:p>
    <w:p w:rsidR="003B4ADD" w:rsidRPr="003B4ADD" w:rsidRDefault="003B4ADD" w:rsidP="008D0DE4"/>
    <w:p w:rsidR="003B4ADD" w:rsidRDefault="003B4ADD" w:rsidP="003B4ADD">
      <w:pPr>
        <w:pStyle w:val="1"/>
      </w:pPr>
      <w:r>
        <w:t>Выбор переменных и констант, описывающих идеализированный объект</w:t>
      </w:r>
    </w:p>
    <w:p w:rsidR="003B4ADD" w:rsidRDefault="003B4ADD" w:rsidP="008D0DE4">
      <w:r w:rsidRPr="003B4ADD">
        <w:rPr>
          <w:i/>
          <w:lang w:val="en-US"/>
        </w:rPr>
        <w:t>V</w:t>
      </w:r>
      <w:r w:rsidRPr="00066E5B">
        <w:rPr>
          <w:i/>
          <w:vertAlign w:val="subscript"/>
        </w:rPr>
        <w:t xml:space="preserve">0 </w:t>
      </w:r>
      <w:r w:rsidRPr="00066E5B">
        <w:t xml:space="preserve"> </w:t>
      </w:r>
      <w:r w:rsidR="008D0DE4" w:rsidRPr="00C35925">
        <w:t>–</w:t>
      </w:r>
      <w:r w:rsidR="008D0DE4">
        <w:t xml:space="preserve"> </w:t>
      </w:r>
      <w:r w:rsidRPr="00066E5B">
        <w:t xml:space="preserve"> </w:t>
      </w:r>
      <w:r>
        <w:t>начальная скорость мяча</w:t>
      </w:r>
    </w:p>
    <w:p w:rsidR="003B4ADD" w:rsidRDefault="00066E5B" w:rsidP="008D0DE4">
      <w:r w:rsidRPr="00066E5B">
        <w:rPr>
          <w:i/>
        </w:rPr>
        <w:lastRenderedPageBreak/>
        <w:t>α</w:t>
      </w:r>
      <w:r>
        <w:t xml:space="preserve"> – угол, под которым производится удар</w:t>
      </w:r>
    </w:p>
    <w:p w:rsidR="00066E5B" w:rsidRDefault="00066E5B" w:rsidP="008D0DE4">
      <w:r w:rsidRPr="00066E5B">
        <w:rPr>
          <w:i/>
          <w:lang w:val="en-US"/>
        </w:rPr>
        <w:t>l</w:t>
      </w:r>
      <w:r w:rsidRPr="00C35925">
        <w:t xml:space="preserve"> – </w:t>
      </w:r>
      <w:r>
        <w:t>длина до ворот</w:t>
      </w:r>
    </w:p>
    <w:p w:rsidR="00066E5B" w:rsidRDefault="00066E5B" w:rsidP="008D0DE4">
      <w:r w:rsidRPr="00066E5B">
        <w:rPr>
          <w:i/>
          <w:lang w:val="en-US"/>
        </w:rPr>
        <w:t>hg</w:t>
      </w:r>
      <w:r w:rsidR="008D0DE4">
        <w:rPr>
          <w:i/>
        </w:rPr>
        <w:t xml:space="preserve"> = </w:t>
      </w:r>
      <w:r w:rsidR="008D0DE4" w:rsidRPr="008D0DE4">
        <w:t>2.20 м.</w:t>
      </w:r>
      <w:r w:rsidR="008D0DE4">
        <w:rPr>
          <w:i/>
        </w:rPr>
        <w:t xml:space="preserve"> </w:t>
      </w:r>
      <w:r w:rsidRPr="00066E5B">
        <w:t xml:space="preserve"> – </w:t>
      </w:r>
      <w:r>
        <w:t>высота ворот</w:t>
      </w:r>
    </w:p>
    <w:p w:rsidR="00066E5B" w:rsidRDefault="00066E5B" w:rsidP="008D0DE4">
      <w:r w:rsidRPr="00066E5B">
        <w:rPr>
          <w:i/>
          <w:lang w:val="en-US"/>
        </w:rPr>
        <w:t>hw</w:t>
      </w:r>
      <w:r w:rsidRPr="00066E5B">
        <w:t xml:space="preserve"> </w:t>
      </w:r>
      <w:r w:rsidR="008D0DE4">
        <w:t xml:space="preserve"> = 1.9</w:t>
      </w:r>
      <w:r w:rsidR="008D0DE4" w:rsidRPr="008D0DE4">
        <w:t>0 м.</w:t>
      </w:r>
      <w:r w:rsidR="008D0DE4">
        <w:rPr>
          <w:i/>
        </w:rPr>
        <w:t xml:space="preserve"> </w:t>
      </w:r>
      <w:r w:rsidR="008D0DE4" w:rsidRPr="00066E5B">
        <w:t xml:space="preserve"> </w:t>
      </w:r>
      <w:r w:rsidRPr="00066E5B">
        <w:t xml:space="preserve">– </w:t>
      </w:r>
      <w:r>
        <w:t>высота «стенки»</w:t>
      </w:r>
    </w:p>
    <w:p w:rsidR="00066E5B" w:rsidRDefault="00066E5B" w:rsidP="008D0DE4">
      <w:r w:rsidRPr="00066E5B">
        <w:rPr>
          <w:i/>
          <w:lang w:val="en-US"/>
        </w:rPr>
        <w:t>chosenPoint</w:t>
      </w:r>
      <w:r w:rsidRPr="00066E5B">
        <w:t xml:space="preserve"> – </w:t>
      </w:r>
      <w:r>
        <w:t>точка, в которую производится удар</w:t>
      </w:r>
    </w:p>
    <w:p w:rsidR="00066E5B" w:rsidRDefault="00066E5B" w:rsidP="008D0DE4">
      <w:r w:rsidRPr="00066E5B">
        <w:rPr>
          <w:i/>
          <w:lang w:val="en-US"/>
        </w:rPr>
        <w:t>gkPoint</w:t>
      </w:r>
      <w:r w:rsidRPr="00066E5B">
        <w:t xml:space="preserve"> – </w:t>
      </w:r>
      <w:r>
        <w:t>точка, в которую прыгает вратарь</w:t>
      </w:r>
    </w:p>
    <w:p w:rsidR="008D0DE4" w:rsidRDefault="008D0DE4" w:rsidP="008D0DE4"/>
    <w:p w:rsidR="00066E5B" w:rsidRDefault="00066E5B" w:rsidP="00066E5B">
      <w:pPr>
        <w:pStyle w:val="1"/>
      </w:pPr>
      <w:r>
        <w:t>Использование законов и свойств для математического описания модели</w:t>
      </w:r>
    </w:p>
    <w:p w:rsidR="008D0DE4" w:rsidRPr="008D0DE4" w:rsidRDefault="008D0DE4" w:rsidP="008D0DE4">
      <w:r>
        <w:t>Рассмотрим движение мяча, как тела, брошенного под углом к горизонту.</w:t>
      </w:r>
    </w:p>
    <w:p w:rsidR="008D0DE4" w:rsidRDefault="008D0DE4" w:rsidP="008D0DE4">
      <w:r>
        <w:t>Для начала определим диапазон углов, под которым следует наносить удар: для этого должны быть соблюдены условия:</w:t>
      </w:r>
    </w:p>
    <w:p w:rsidR="008D0DE4" w:rsidRDefault="008D0DE4" w:rsidP="008D0DE4">
      <w:r>
        <w:t>а) мяч должен перелетать стенку</w:t>
      </w:r>
    </w:p>
    <w:p w:rsidR="008D0DE4" w:rsidRDefault="008D0DE4" w:rsidP="008D0DE4">
      <w:r>
        <w:t>б) должен попадать в ворота</w:t>
      </w:r>
    </w:p>
    <w:p w:rsidR="008D0DE4" w:rsidRDefault="008D0DE4" w:rsidP="008D0DE4">
      <w:r>
        <w:t>Иными словами, на расстоянии девяти метров от удара мяч должен быть на высоте, большей чем 1.9 метров(возьмем этот рост, как средний рост игроков в стенке), и на расстоянии, равном, расстоянию от точки удара до ворот от должен быть на высоте, не более чем 2.20 метров(максимальная высота, при которой мяч может залететь в ворота) от земли</w:t>
      </w:r>
      <w:r w:rsidR="005B1929">
        <w:t>. Для определенности будем считать, что расстояние до ворот от 17 до 30 метров(именно с этого диапазона расстояний реальней всего попасть по воротам).</w:t>
      </w:r>
    </w:p>
    <w:p w:rsidR="00066E5B" w:rsidRDefault="008D0DE4" w:rsidP="008D0DE4">
      <w:r>
        <w:t xml:space="preserve">Проекции его скорости на оси </w:t>
      </w:r>
      <w:r w:rsidRPr="008D0DE4">
        <w:rPr>
          <w:i/>
        </w:rPr>
        <w:t>х</w:t>
      </w:r>
      <w:r>
        <w:t xml:space="preserve"> и </w:t>
      </w:r>
      <w:r w:rsidRPr="008D0DE4">
        <w:rPr>
          <w:i/>
        </w:rPr>
        <w:t>у</w:t>
      </w:r>
      <w:r>
        <w:t xml:space="preserve"> будут выглядеть следующим образом:</w:t>
      </w:r>
    </w:p>
    <w:p w:rsidR="008D0DE4" w:rsidRPr="00F922AC" w:rsidRDefault="0083336D" w:rsidP="008D0DE4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0</m:t>
              </m:r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0</m:t>
              </m:r>
            </m:sub>
          </m:sSub>
          <m:r>
            <w:rPr>
              <w:rFonts w:hAnsi="Cambria Math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szCs w:val="28"/>
              <w:lang w:val="en-US"/>
            </w:rPr>
            <m:t>cos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⁡</m:t>
          </m:r>
          <m:r>
            <w:rPr>
              <w:rFonts w:ascii="Cambria Math"/>
              <w:szCs w:val="28"/>
              <w:lang w:val="en-US"/>
            </w:rPr>
            <m:t>(</m:t>
          </m:r>
          <m:r>
            <w:rPr>
              <w:rFonts w:ascii="Cambria Math" w:hAnsi="Cambria Math"/>
              <w:szCs w:val="28"/>
              <w:lang w:val="en-US"/>
            </w:rPr>
            <m:t>φ</m:t>
          </m:r>
          <m:r>
            <w:rPr>
              <w:rFonts w:ascii="Cambria Math"/>
              <w:szCs w:val="28"/>
              <w:lang w:val="en-US"/>
            </w:rPr>
            <m:t>)</m:t>
          </m:r>
        </m:oMath>
      </m:oMathPara>
    </w:p>
    <w:p w:rsidR="008D0DE4" w:rsidRPr="00F922AC" w:rsidRDefault="0083336D" w:rsidP="008D0DE4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0</m:t>
              </m:r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0</m:t>
              </m:r>
            </m:sub>
          </m:sSub>
          <m:r>
            <w:rPr>
              <w:rFonts w:hAnsi="Cambria Math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szCs w:val="28"/>
              <w:lang w:val="en-US"/>
            </w:rPr>
            <m:t>sin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⁡</m:t>
          </m:r>
          <m:r>
            <w:rPr>
              <w:rFonts w:ascii="Cambria Math"/>
              <w:szCs w:val="28"/>
              <w:lang w:val="en-US"/>
            </w:rPr>
            <m:t>(</m:t>
          </m:r>
          <m:r>
            <w:rPr>
              <w:rFonts w:ascii="Cambria Math" w:hAnsi="Cambria Math"/>
              <w:szCs w:val="28"/>
              <w:lang w:val="en-US"/>
            </w:rPr>
            <m:t>φ</m:t>
          </m:r>
          <m:r>
            <w:rPr>
              <w:rFonts w:ascii="Cambria Math"/>
              <w:szCs w:val="28"/>
              <w:lang w:val="en-US"/>
            </w:rPr>
            <m:t>)</m:t>
          </m:r>
        </m:oMath>
      </m:oMathPara>
    </w:p>
    <w:p w:rsidR="008D0DE4" w:rsidRDefault="008D0DE4" w:rsidP="008D0DE4">
      <w:r>
        <w:t>Зависимости координат от времени:</w:t>
      </w:r>
    </w:p>
    <w:p w:rsidR="008D0DE4" w:rsidRPr="00F922AC" w:rsidRDefault="00D5455A" w:rsidP="008D0DE4">
      <w:pPr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x</m:t>
          </m:r>
          <m:r>
            <w:rPr>
              <w:rFonts w:asci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/>
                  <w:szCs w:val="28"/>
                </w:rPr>
                <m:t>0</m:t>
              </m:r>
              <m:r>
                <w:rPr>
                  <w:rFonts w:ascii="Cambria Math" w:hAnsi="Cambria Math"/>
                  <w:szCs w:val="28"/>
                </w:rPr>
                <m:t>x</m:t>
              </m:r>
            </m:sub>
          </m:sSub>
          <m:r>
            <w:rPr>
              <w:rFonts w:hAnsi="Cambria Math"/>
              <w:szCs w:val="28"/>
            </w:rPr>
            <m:t>*</m:t>
          </m:r>
          <m:r>
            <w:rPr>
              <w:rFonts w:ascii="Cambria Math" w:hAnsi="Cambria Math"/>
              <w:szCs w:val="28"/>
            </w:rPr>
            <m:t>t</m:t>
          </m:r>
        </m:oMath>
      </m:oMathPara>
    </w:p>
    <w:p w:rsidR="008D0DE4" w:rsidRDefault="00D5455A" w:rsidP="008D0DE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y</m:t>
          </m:r>
          <m:r>
            <w:rPr>
              <w:rFonts w:asci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/>
                  <w:szCs w:val="28"/>
                  <w:lang w:val="en-US"/>
                </w:rPr>
                <m:t>0</m:t>
              </m:r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sub>
          </m:sSub>
          <m:r>
            <w:rPr>
              <w:rFonts w:hAnsi="Cambria Math"/>
              <w:szCs w:val="28"/>
              <w:lang w:val="en-US"/>
            </w:rPr>
            <m:t>*</m:t>
          </m:r>
          <m:r>
            <w:rPr>
              <w:rFonts w:ascii="Cambria Math" w:hAnsi="Cambria Math"/>
              <w:szCs w:val="28"/>
              <w:lang w:val="en-US"/>
            </w:rPr>
            <m:t>t</m:t>
          </m:r>
          <m:r>
            <w:rPr>
              <w:szCs w:val="28"/>
              <w:lang w:val="en-US"/>
            </w:rPr>
            <m:t>-</m:t>
          </m:r>
          <m:r>
            <w:rPr>
              <w:rFonts w:ascii="Cambria Math" w:hAnsi="Cambria Math"/>
              <w:szCs w:val="28"/>
              <w:lang w:val="en-US"/>
            </w:rPr>
            <m:t>g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/>
              <w:szCs w:val="28"/>
              <w:lang w:val="en-US"/>
            </w:rPr>
            <m:t>/2</m:t>
          </m:r>
        </m:oMath>
      </m:oMathPara>
    </w:p>
    <w:p w:rsidR="00097404" w:rsidRDefault="005B1929" w:rsidP="008D0DE4">
      <w:pPr>
        <w:rPr>
          <w:rFonts w:eastAsiaTheme="minorEastAsia"/>
        </w:rPr>
      </w:pPr>
      <w:r>
        <w:rPr>
          <w:rFonts w:eastAsiaTheme="minorEastAsia"/>
        </w:rPr>
        <w:t xml:space="preserve">После некоторого количества измерений можно выяснить, что </w:t>
      </w:r>
      <w:r w:rsidR="00D5455A">
        <w:rPr>
          <w:rFonts w:eastAsiaTheme="minorEastAsia"/>
        </w:rPr>
        <w:t>чем больше берется угол, тем слабее надо выполнять удар.</w:t>
      </w:r>
    </w:p>
    <w:p w:rsidR="00097404" w:rsidRDefault="008A79DB" w:rsidP="008D0DE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Для начала </w:t>
      </w:r>
      <w:r w:rsidR="000B7E2D">
        <w:rPr>
          <w:rFonts w:eastAsiaTheme="minorEastAsia"/>
        </w:rPr>
        <w:t>н</w:t>
      </w:r>
      <w:r w:rsidR="00097404">
        <w:rPr>
          <w:rFonts w:eastAsiaTheme="minorEastAsia"/>
        </w:rPr>
        <w:t>еобходимо вычислить минимальный угол, при котором мяч перелетит стенку</w:t>
      </w:r>
    </w:p>
    <w:p w:rsidR="00097404" w:rsidRPr="008A79DB" w:rsidRDefault="00097404" w:rsidP="00097404">
      <w:pPr>
        <w:rPr>
          <w:rFonts w:eastAsiaTheme="minorEastAsia"/>
        </w:rPr>
      </w:pPr>
      <w:r>
        <w:rPr>
          <w:rFonts w:eastAsiaTheme="minorEastAsia"/>
        </w:rPr>
        <w:t xml:space="preserve">Рассмотрим прямоугольный треугольник </w:t>
      </w:r>
      <w:r>
        <w:rPr>
          <w:rFonts w:eastAsiaTheme="minorEastAsia"/>
          <w:lang w:val="en-US"/>
        </w:rPr>
        <w:t>ABC</w:t>
      </w:r>
    </w:p>
    <w:p w:rsidR="00097404" w:rsidRDefault="00097404" w:rsidP="0009740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156210</wp:posOffset>
            </wp:positionV>
            <wp:extent cx="5211445" cy="4114800"/>
            <wp:effectExtent l="19050" t="0" r="8255" b="0"/>
            <wp:wrapTopAndBottom/>
            <wp:docPr id="4" name="Рисунок 3" descr="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404" w:rsidRDefault="00097404" w:rsidP="00097404">
      <w:pPr>
        <w:rPr>
          <w:rFonts w:eastAsiaTheme="minorEastAsia"/>
        </w:rPr>
      </w:pPr>
      <w:r>
        <w:rPr>
          <w:rFonts w:eastAsiaTheme="minorEastAsia"/>
        </w:rPr>
        <w:t xml:space="preserve">Сторона ВС – это наша «стенка», АС – расстояние от точки удара до «стенки». Чтобы вычислить минимальный угол, при котором мяч перелетит стенку, нам необходимо узнать величину </w:t>
      </w:r>
      <m:oMath>
        <m:r>
          <w:rPr>
            <w:rFonts w:ascii="Cambria Math" w:eastAsiaTheme="minorEastAsia" w:hAnsi="Cambria Math"/>
          </w:rPr>
          <m:t>∠</m:t>
        </m:r>
        <m:r>
          <w:rPr>
            <w:rFonts w:ascii="Cambria Math" w:eastAsiaTheme="minorEastAsia" w:hAnsi="Cambria Math"/>
            <w:lang w:val="en-US"/>
          </w:rPr>
          <m:t>BAC</m:t>
        </m:r>
      </m:oMath>
      <w:r w:rsidRPr="00097404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этого вычислим его тангенс </w:t>
      </w:r>
      <m:oMath>
        <m:r>
          <w:rPr>
            <w:rFonts w:ascii="Cambria Math" w:eastAsiaTheme="minorEastAsia" w:hAnsi="Cambria Math"/>
          </w:rPr>
          <m:t xml:space="preserve"> tg∠</m:t>
        </m:r>
        <m:r>
          <w:rPr>
            <w:rFonts w:ascii="Cambria Math" w:eastAsiaTheme="minorEastAsia" w:hAnsi="Cambria Math"/>
            <w:lang w:val="en-US"/>
          </w:rPr>
          <m:t>BAC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AC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1.9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=0.21</m:t>
        </m:r>
      </m:oMath>
      <w:r>
        <w:rPr>
          <w:rFonts w:eastAsiaTheme="minorEastAsia"/>
        </w:rPr>
        <w:t xml:space="preserve">. Значит сам </w:t>
      </w:r>
      <m:oMath>
        <m:r>
          <w:rPr>
            <w:rFonts w:ascii="Cambria Math" w:eastAsiaTheme="minorEastAsia" w:hAnsi="Cambria Math"/>
          </w:rPr>
          <m:t>∠</m:t>
        </m:r>
        <m:r>
          <w:rPr>
            <w:rFonts w:ascii="Cambria Math" w:eastAsiaTheme="minorEastAsia" w:hAnsi="Cambria Math"/>
            <w:lang w:val="en-US"/>
          </w:rPr>
          <m:t>BAC</m:t>
        </m:r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F80B78" w:rsidRPr="00097404" w:rsidRDefault="00F80B78" w:rsidP="00097404">
      <w:pPr>
        <w:rPr>
          <w:rFonts w:eastAsiaTheme="minorEastAsia"/>
        </w:rPr>
      </w:pPr>
      <w:r>
        <w:rPr>
          <w:rFonts w:eastAsiaTheme="minorEastAsia"/>
        </w:rPr>
        <w:t xml:space="preserve">Чтобы выполнить удар, нам необходимо задать его параметры, а именно </w:t>
      </w:r>
      <w:r w:rsidR="008A79DB">
        <w:rPr>
          <w:rFonts w:eastAsiaTheme="minorEastAsia"/>
        </w:rPr>
        <w:t>скорость удара, угол: под которым удар будет производиться  и расстояние до ворот . Также зададим «вратаря», который будет прыгать в случайный угол ворот.</w:t>
      </w:r>
    </w:p>
    <w:p w:rsidR="00097404" w:rsidRDefault="00097404" w:rsidP="00097404">
      <w:pPr>
        <w:rPr>
          <w:rFonts w:eastAsiaTheme="minorEastAsia"/>
        </w:rPr>
      </w:pPr>
      <w:r>
        <w:rPr>
          <w:rFonts w:eastAsiaTheme="minorEastAsia"/>
        </w:rPr>
        <w:t>После многократных измерений выяснилось, что диапазон начальной скорости следует ограничить 20 – 35 м/с, а диапазон углов π/</w:t>
      </w:r>
      <w:r w:rsidRPr="00C35925">
        <w:rPr>
          <w:rFonts w:eastAsiaTheme="minorEastAsia"/>
        </w:rPr>
        <w:t>7.5</w:t>
      </w:r>
      <w:r>
        <w:rPr>
          <w:rFonts w:eastAsiaTheme="minorEastAsia"/>
        </w:rPr>
        <w:t xml:space="preserve"> – π/15.</w:t>
      </w:r>
    </w:p>
    <w:p w:rsidR="00097404" w:rsidRDefault="00D042DA" w:rsidP="00097404">
      <w:pPr>
        <w:rPr>
          <w:rFonts w:eastAsiaTheme="minorEastAsia"/>
        </w:rPr>
      </w:pPr>
      <w:r>
        <w:rPr>
          <w:rFonts w:eastAsiaTheme="minorEastAsia"/>
        </w:rPr>
        <w:t>Итак, давайте произведем удар. Зададим скорость удара  21 м/с, угол</w:t>
      </w:r>
      <w:r w:rsidRPr="00D042DA">
        <w:rPr>
          <w:rFonts w:eastAsiaTheme="minorEastAsia"/>
        </w:rPr>
        <w:t xml:space="preserve"> </w:t>
      </w:r>
      <w:r>
        <w:rPr>
          <w:rFonts w:eastAsiaTheme="minorEastAsia"/>
        </w:rPr>
        <w:t>π/8</w:t>
      </w:r>
      <w:r w:rsidRPr="00C35925">
        <w:rPr>
          <w:rFonts w:eastAsiaTheme="minorEastAsia"/>
        </w:rPr>
        <w:t>.5</w:t>
      </w:r>
      <w:r>
        <w:rPr>
          <w:rFonts w:eastAsiaTheme="minorEastAsia"/>
        </w:rPr>
        <w:t xml:space="preserve"> и пробьем с 25 метров в верхний угол ворот</w:t>
      </w:r>
    </w:p>
    <w:p w:rsidR="00D042DA" w:rsidRDefault="00D042DA" w:rsidP="00097404">
      <w:pPr>
        <w:rPr>
          <w:rFonts w:eastAsiaTheme="minorEastAsia"/>
        </w:rPr>
      </w:pPr>
    </w:p>
    <w:p w:rsidR="00907B26" w:rsidRDefault="00D042DA" w:rsidP="00097404">
      <w:pPr>
        <w:rPr>
          <w:rFonts w:eastAsiaTheme="minorEastAsia"/>
          <w:lang w:val="en-US"/>
        </w:rPr>
      </w:pPr>
      <w:r>
        <w:rPr>
          <w:rFonts w:eastAsiaTheme="minorEastAsia"/>
        </w:rPr>
        <w:t>На графике зеленым цветом показана стенка, красным  - ворота.</w:t>
      </w:r>
      <w:r w:rsidR="00907B26" w:rsidRPr="00907B26">
        <w:t xml:space="preserve"> </w:t>
      </w:r>
    </w:p>
    <w:p w:rsidR="00D042DA" w:rsidRPr="00097404" w:rsidRDefault="00907B26" w:rsidP="00097404">
      <w:pPr>
        <w:rPr>
          <w:rFonts w:eastAsiaTheme="minorEastAsia"/>
        </w:rPr>
      </w:pPr>
      <w:r w:rsidRPr="00907B26">
        <w:rPr>
          <w:rFonts w:eastAsiaTheme="minorEastAsia"/>
        </w:rPr>
        <w:lastRenderedPageBreak/>
        <w:t>&gt;&gt;football(25,3,21.3,pi/8.5)</w:t>
      </w:r>
    </w:p>
    <w:p w:rsidR="00097404" w:rsidRPr="00097404" w:rsidRDefault="00D042DA" w:rsidP="008D0DE4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-415290</wp:posOffset>
            </wp:positionV>
            <wp:extent cx="5334000" cy="4000500"/>
            <wp:effectExtent l="0" t="0" r="0" b="0"/>
            <wp:wrapTopAndBottom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455A" w:rsidRPr="00907B26" w:rsidRDefault="00D042DA" w:rsidP="008D0DE4">
      <w:pPr>
        <w:rPr>
          <w:rFonts w:eastAsiaTheme="minorEastAsia"/>
          <w:noProof/>
        </w:rPr>
      </w:pPr>
      <w:r>
        <w:rPr>
          <w:rFonts w:eastAsiaTheme="minorEastAsia"/>
          <w:noProof/>
        </w:rPr>
        <w:t>Мы попали в угол, но к сожалению, вратарь успел среагировать на наш выстрел</w:t>
      </w:r>
      <w:r w:rsidR="00907B26" w:rsidRPr="00907B26">
        <w:rPr>
          <w:rFonts w:eastAsiaTheme="minorEastAsia"/>
          <w:noProof/>
        </w:rPr>
        <w:t>.</w:t>
      </w:r>
    </w:p>
    <w:p w:rsidR="00907B26" w:rsidRPr="00907B26" w:rsidRDefault="00907B26" w:rsidP="008D0DE4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Итак, мы построили математическую модель некрученого удара со штрафного и выяснили примерные параметры этого удара. Для более точного расчета можно воспользоваться скриптом </w:t>
      </w:r>
      <w:r>
        <w:rPr>
          <w:rFonts w:eastAsiaTheme="minorEastAsia"/>
          <w:noProof/>
          <w:lang w:val="en-US"/>
        </w:rPr>
        <w:t>MATLAB</w:t>
      </w:r>
      <w:r>
        <w:rPr>
          <w:rFonts w:eastAsiaTheme="minorEastAsia"/>
          <w:noProof/>
        </w:rPr>
        <w:t>, который прилагается к этой работе</w:t>
      </w:r>
    </w:p>
    <w:p w:rsidR="00C35925" w:rsidRPr="00097404" w:rsidRDefault="00250995" w:rsidP="008D0DE4">
      <w:pPr>
        <w:rPr>
          <w:rFonts w:eastAsiaTheme="minorEastAsia"/>
          <w:noProof/>
        </w:rPr>
      </w:pPr>
      <w:r>
        <w:rPr>
          <w:rFonts w:eastAsiaTheme="minorEastAsia"/>
          <w:noProof/>
        </w:rPr>
        <w:t>К сожалению, результат невозможно сравнить с практикой: ввиду отсутствия измерительной техники.</w:t>
      </w:r>
    </w:p>
    <w:p w:rsidR="00C35925" w:rsidRPr="00097404" w:rsidRDefault="00C35925" w:rsidP="008D0DE4">
      <w:pPr>
        <w:rPr>
          <w:rFonts w:eastAsiaTheme="minorEastAsia"/>
        </w:rPr>
      </w:pPr>
    </w:p>
    <w:p w:rsidR="008D0DE4" w:rsidRPr="008D0DE4" w:rsidRDefault="008D0DE4" w:rsidP="008D0DE4">
      <w:pPr>
        <w:rPr>
          <w:rFonts w:eastAsiaTheme="minorEastAsia"/>
        </w:rPr>
      </w:pPr>
    </w:p>
    <w:p w:rsidR="008D0DE4" w:rsidRDefault="008D0DE4" w:rsidP="008D0DE4"/>
    <w:p w:rsidR="008D0DE4" w:rsidRPr="00066E5B" w:rsidRDefault="008D0DE4" w:rsidP="008D0DE4"/>
    <w:p w:rsidR="003B4ADD" w:rsidRDefault="003B4ADD" w:rsidP="008D0DE4"/>
    <w:p w:rsidR="003B4ADD" w:rsidRDefault="003B4ADD" w:rsidP="008D0DE4"/>
    <w:p w:rsidR="003B4ADD" w:rsidRDefault="003B4ADD" w:rsidP="008D0DE4"/>
    <w:p w:rsidR="003B4ADD" w:rsidRPr="003B4ADD" w:rsidRDefault="003B4ADD" w:rsidP="008D0DE4"/>
    <w:sectPr w:rsidR="003B4ADD" w:rsidRPr="003B4ADD" w:rsidSect="00833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73244"/>
    <w:multiLevelType w:val="hybridMultilevel"/>
    <w:tmpl w:val="0CEC1272"/>
    <w:lvl w:ilvl="0" w:tplc="BDB45806">
      <w:start w:val="1"/>
      <w:numFmt w:val="bullet"/>
      <w:pStyle w:val="a"/>
      <w:lvlText w:val=""/>
      <w:lvlJc w:val="left"/>
      <w:pPr>
        <w:tabs>
          <w:tab w:val="num" w:pos="709"/>
        </w:tabs>
        <w:ind w:left="709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27634670"/>
    <w:multiLevelType w:val="hybridMultilevel"/>
    <w:tmpl w:val="552AC16E"/>
    <w:lvl w:ilvl="0" w:tplc="BD2A99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B303C8B"/>
    <w:multiLevelType w:val="multilevel"/>
    <w:tmpl w:val="1234CB7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"/>
  </w:num>
  <w:num w:numId="36">
    <w:abstractNumId w:val="2"/>
  </w:num>
  <w:num w:numId="3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08"/>
  <w:noPunctuationKerning/>
  <w:characterSpacingControl w:val="doNotCompress"/>
  <w:compat/>
  <w:rsids>
    <w:rsidRoot w:val="003B4ADD"/>
    <w:rsid w:val="00066E5B"/>
    <w:rsid w:val="00097404"/>
    <w:rsid w:val="000B7E2D"/>
    <w:rsid w:val="00250995"/>
    <w:rsid w:val="002578E6"/>
    <w:rsid w:val="00272ACB"/>
    <w:rsid w:val="00330CED"/>
    <w:rsid w:val="003B4ADD"/>
    <w:rsid w:val="005B1929"/>
    <w:rsid w:val="0083336D"/>
    <w:rsid w:val="008A79DB"/>
    <w:rsid w:val="008D0DE4"/>
    <w:rsid w:val="008D293D"/>
    <w:rsid w:val="00907B26"/>
    <w:rsid w:val="00927390"/>
    <w:rsid w:val="00966E0D"/>
    <w:rsid w:val="00981921"/>
    <w:rsid w:val="009D712D"/>
    <w:rsid w:val="00C35925"/>
    <w:rsid w:val="00D042DA"/>
    <w:rsid w:val="00D5455A"/>
    <w:rsid w:val="00DD55E5"/>
    <w:rsid w:val="00DE4531"/>
    <w:rsid w:val="00F80B78"/>
    <w:rsid w:val="00FB0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utoRedefine/>
    <w:qFormat/>
    <w:rsid w:val="008D0DE4"/>
    <w:pPr>
      <w:spacing w:before="120" w:after="120" w:line="360" w:lineRule="exact"/>
      <w:ind w:firstLine="709"/>
    </w:pPr>
    <w:rPr>
      <w:sz w:val="28"/>
      <w:szCs w:val="24"/>
    </w:rPr>
  </w:style>
  <w:style w:type="paragraph" w:styleId="1">
    <w:name w:val="heading 1"/>
    <w:next w:val="2"/>
    <w:autoRedefine/>
    <w:qFormat/>
    <w:rsid w:val="003B4ADD"/>
    <w:pPr>
      <w:keepNext/>
      <w:numPr>
        <w:numId w:val="36"/>
      </w:numPr>
      <w:spacing w:before="240" w:after="12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1"/>
    <w:next w:val="3"/>
    <w:autoRedefine/>
    <w:qFormat/>
    <w:rsid w:val="00DD55E5"/>
    <w:pPr>
      <w:numPr>
        <w:ilvl w:val="1"/>
      </w:numPr>
      <w:outlineLvl w:val="1"/>
    </w:pPr>
    <w:rPr>
      <w:bCs w:val="0"/>
      <w:iCs/>
      <w:caps w:val="0"/>
    </w:rPr>
  </w:style>
  <w:style w:type="paragraph" w:styleId="3">
    <w:name w:val="heading 3"/>
    <w:basedOn w:val="2"/>
    <w:next w:val="a0"/>
    <w:autoRedefine/>
    <w:qFormat/>
    <w:rsid w:val="00DD55E5"/>
    <w:pPr>
      <w:numPr>
        <w:ilvl w:val="2"/>
      </w:numPr>
      <w:spacing w:before="120" w:line="360" w:lineRule="exact"/>
      <w:outlineLvl w:val="2"/>
    </w:pPr>
    <w:rPr>
      <w:b w:val="0"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еречисление"/>
    <w:basedOn w:val="a0"/>
    <w:autoRedefine/>
    <w:rsid w:val="00330CED"/>
    <w:pPr>
      <w:numPr>
        <w:numId w:val="34"/>
      </w:numPr>
      <w:spacing w:before="0" w:after="0" w:line="240" w:lineRule="auto"/>
    </w:pPr>
  </w:style>
  <w:style w:type="character" w:styleId="a4">
    <w:name w:val="page number"/>
    <w:basedOn w:val="a1"/>
    <w:rsid w:val="00DE4531"/>
  </w:style>
  <w:style w:type="paragraph" w:customStyle="1" w:styleId="a5">
    <w:name w:val="Титул"/>
    <w:next w:val="1"/>
    <w:autoRedefine/>
    <w:rsid w:val="00DD55E5"/>
    <w:pPr>
      <w:spacing w:before="4536" w:after="240"/>
      <w:jc w:val="center"/>
    </w:pPr>
    <w:rPr>
      <w:rFonts w:cs="Arial"/>
      <w:b/>
      <w:bCs/>
      <w:kern w:val="32"/>
      <w:sz w:val="32"/>
      <w:szCs w:val="32"/>
    </w:rPr>
  </w:style>
  <w:style w:type="paragraph" w:styleId="a6">
    <w:name w:val="Balloon Text"/>
    <w:basedOn w:val="a0"/>
    <w:link w:val="a7"/>
    <w:uiPriority w:val="99"/>
    <w:semiHidden/>
    <w:unhideWhenUsed/>
    <w:rsid w:val="00C3592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35925"/>
    <w:rPr>
      <w:rFonts w:ascii="Tahoma" w:hAnsi="Tahoma" w:cs="Tahoma"/>
      <w:sz w:val="16"/>
      <w:szCs w:val="16"/>
    </w:rPr>
  </w:style>
  <w:style w:type="character" w:styleId="a8">
    <w:name w:val="Placeholder Text"/>
    <w:basedOn w:val="a1"/>
    <w:uiPriority w:val="99"/>
    <w:semiHidden/>
    <w:rsid w:val="0009740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plom_BM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E14AB6-11D8-4792-B4F8-9A20401D5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Diplom_BM1</Template>
  <TotalTime>53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u111047</dc:creator>
  <cp:lastModifiedBy>u111047</cp:lastModifiedBy>
  <cp:revision>14</cp:revision>
  <dcterms:created xsi:type="dcterms:W3CDTF">2014-12-13T14:47:00Z</dcterms:created>
  <dcterms:modified xsi:type="dcterms:W3CDTF">2014-12-23T21:47:00Z</dcterms:modified>
</cp:coreProperties>
</file>